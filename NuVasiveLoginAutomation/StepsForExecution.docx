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BC" w:rsidRDefault="002F77BC" w:rsidP="002F77BC">
      <w:pPr>
        <w:pStyle w:val="Default"/>
      </w:pPr>
    </w:p>
    <w:p w:rsidR="002F77BC" w:rsidRDefault="002F77BC" w:rsidP="002F77BC">
      <w:pPr>
        <w:pStyle w:val="Default"/>
        <w:rPr>
          <w:b/>
          <w:sz w:val="23"/>
          <w:szCs w:val="23"/>
          <w:u w:val="single"/>
        </w:rPr>
      </w:pPr>
      <w:r w:rsidRPr="002F77BC">
        <w:rPr>
          <w:b/>
          <w:sz w:val="23"/>
          <w:szCs w:val="23"/>
          <w:u w:val="single"/>
        </w:rPr>
        <w:t>Nuvasive Login page Functionality</w:t>
      </w:r>
    </w:p>
    <w:p w:rsidR="002F77BC" w:rsidRPr="002F77BC" w:rsidRDefault="002F77BC" w:rsidP="002F77BC">
      <w:pPr>
        <w:pStyle w:val="Default"/>
        <w:rPr>
          <w:b/>
          <w:sz w:val="23"/>
          <w:szCs w:val="23"/>
          <w:u w:val="single"/>
        </w:rPr>
      </w:pPr>
    </w:p>
    <w:p w:rsidR="002F77BC" w:rsidRDefault="002F77BC" w:rsidP="002F77BC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Steps for Execution: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To execute test scripts please follow below steps: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Install Java &amp; maven and set their respective paths in system variables.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2) Download the project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Clean and compile project using </w:t>
      </w:r>
    </w:p>
    <w:p w:rsidR="002F77BC" w:rsidRDefault="002F77BC" w:rsidP="002F77BC">
      <w:pPr>
        <w:pStyle w:val="Default"/>
        <w:ind w:firstLine="720"/>
        <w:rPr>
          <w:rFonts w:ascii="Calibri" w:hAnsi="Calibri" w:cs="Calibri"/>
          <w:i/>
          <w:iCs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mvn clean compile </w:t>
      </w:r>
    </w:p>
    <w:p w:rsidR="002F77BC" w:rsidRDefault="002F77BC" w:rsidP="002F77BC">
      <w:pPr>
        <w:pStyle w:val="Default"/>
        <w:rPr>
          <w:rFonts w:ascii="Calibri" w:hAnsi="Calibri" w:cs="Calibri"/>
          <w:i/>
          <w:iCs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>4) Assign any browser in the properties file</w:t>
      </w:r>
    </w:p>
    <w:p w:rsidR="002F77BC" w:rsidRDefault="002F77BC" w:rsidP="002F77BC">
      <w:pPr>
        <w:pStyle w:val="Default"/>
        <w:rPr>
          <w:rFonts w:ascii="Calibri" w:hAnsi="Calibri" w:cs="Calibri"/>
          <w:i/>
          <w:iCs/>
          <w:sz w:val="23"/>
          <w:szCs w:val="23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CurrencyConversionAutomation/src/test/resources/configuration.properties file </w:t>
      </w:r>
    </w:p>
    <w:p w:rsidR="002F77BC" w:rsidRDefault="00A858C1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   </w:t>
      </w:r>
      <w:r w:rsidR="002F77BC">
        <w:rPr>
          <w:rFonts w:ascii="Calibri" w:hAnsi="Calibri" w:cs="Calibri"/>
          <w:i/>
          <w:iCs/>
          <w:sz w:val="23"/>
          <w:szCs w:val="23"/>
        </w:rPr>
        <w:t xml:space="preserve">Ex: browser=chrome or firefox to run in respective browsers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6) execute the command in command prompt </w:t>
      </w:r>
    </w:p>
    <w:p w:rsidR="002F77BC" w:rsidRDefault="002F77BC" w:rsidP="00A858C1">
      <w:pPr>
        <w:pStyle w:val="Default"/>
        <w:ind w:firstLine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mvn test </w:t>
      </w:r>
    </w:p>
    <w:p w:rsidR="00A858C1" w:rsidRDefault="00A858C1" w:rsidP="002F77BC">
      <w:pPr>
        <w:pStyle w:val="Default"/>
        <w:rPr>
          <w:b/>
          <w:bCs/>
          <w:i/>
          <w:iCs/>
          <w:sz w:val="32"/>
          <w:szCs w:val="32"/>
        </w:rPr>
      </w:pPr>
    </w:p>
    <w:p w:rsidR="002F77BC" w:rsidRDefault="002F77BC" w:rsidP="002F77BC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Scope of Testing: </w:t>
      </w:r>
    </w:p>
    <w:p w:rsidR="00A858C1" w:rsidRDefault="00A858C1" w:rsidP="002F77BC">
      <w:pPr>
        <w:pStyle w:val="Default"/>
        <w:rPr>
          <w:b/>
          <w:bCs/>
          <w:i/>
          <w:iCs/>
          <w:sz w:val="23"/>
          <w:szCs w:val="23"/>
        </w:rPr>
      </w:pPr>
    </w:p>
    <w:p w:rsidR="002F77BC" w:rsidRDefault="002F77BC" w:rsidP="002F77BC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In-Scope: </w:t>
      </w:r>
    </w:p>
    <w:p w:rsidR="00A858C1" w:rsidRDefault="00A858C1" w:rsidP="002F77BC">
      <w:pPr>
        <w:pStyle w:val="Default"/>
        <w:rPr>
          <w:rFonts w:ascii="Calibri" w:hAnsi="Calibri" w:cs="Calibri"/>
          <w:b/>
          <w:bCs/>
          <w:i/>
          <w:iCs/>
          <w:sz w:val="23"/>
          <w:szCs w:val="23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1) Functional Testing: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i. Manual and exploratory testing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ii. Automation testing </w:t>
      </w:r>
    </w:p>
    <w:p w:rsidR="00A858C1" w:rsidRDefault="00A858C1" w:rsidP="002F77BC">
      <w:pPr>
        <w:pStyle w:val="Default"/>
        <w:rPr>
          <w:rFonts w:ascii="Calibri" w:hAnsi="Calibri" w:cs="Calibri"/>
          <w:b/>
          <w:bCs/>
          <w:i/>
          <w:iCs/>
          <w:sz w:val="23"/>
          <w:szCs w:val="23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2) Non-Functional Testing: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i. UI testing performing various actions and also to confirm that application is easy to use.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ii. Cross-browser testing to verify that application works as intended on supported browsers. </w:t>
      </w:r>
    </w:p>
    <w:p w:rsidR="00A858C1" w:rsidRDefault="00A858C1" w:rsidP="002F77BC">
      <w:pPr>
        <w:pStyle w:val="Default"/>
        <w:rPr>
          <w:b/>
          <w:bCs/>
          <w:i/>
          <w:iCs/>
          <w:sz w:val="23"/>
          <w:szCs w:val="23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Out of Scope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 xml:space="preserve">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Performance testing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Security testing </w:t>
      </w:r>
    </w:p>
    <w:p w:rsidR="002F77BC" w:rsidRDefault="002F77BC" w:rsidP="002F77BC">
      <w:pPr>
        <w:pStyle w:val="Default"/>
        <w:pageBreakBefore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lastRenderedPageBreak/>
        <w:t xml:space="preserve">Test Strategy: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section lists down the strategy to ensure the quality of </w:t>
      </w:r>
      <w:r w:rsidR="00A858C1">
        <w:rPr>
          <w:rFonts w:ascii="Calibri" w:hAnsi="Calibri" w:cs="Calibri"/>
          <w:sz w:val="23"/>
          <w:szCs w:val="23"/>
        </w:rPr>
        <w:t>Nuvasive Login Page</w:t>
      </w:r>
      <w:r>
        <w:rPr>
          <w:rFonts w:ascii="Calibri" w:hAnsi="Calibri" w:cs="Calibri"/>
          <w:sz w:val="23"/>
          <w:szCs w:val="23"/>
        </w:rPr>
        <w:t xml:space="preserve"> application via manual &amp; automation testing.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Manually explore application to understand basic functionalities.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Initially identified the features in application.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Designed the test scenarios for testing of various features in application.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Identify automatable test scenarios and mark the test cases accordingly.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5) Design test scripts for automation testing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6) Execute both manual and automation tests against application in test.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7) Analyse test results to identify defects in application. </w:t>
      </w:r>
    </w:p>
    <w:p w:rsidR="002F77BC" w:rsidRDefault="002F77BC" w:rsidP="002F77BC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Automation tools used: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List of all the software and tools required for developing and executing automation framework.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Java (version 1.8)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Selenium (version 3.141.59)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TestNG (version 6.14.3)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Maven (version 4.0)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5) Log4j (version 1.2.17)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6) Google Chrome (version 77.0.3865.90)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7) Mozilla Firefox (version 69.0.1 (64-bit)) </w:t>
      </w:r>
    </w:p>
    <w:p w:rsidR="002F77BC" w:rsidRDefault="002F77BC" w:rsidP="002F77B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8) Internet Explorer 11 (version 11.0.9600.19326CO) </w:t>
      </w:r>
    </w:p>
    <w:p w:rsidR="00A858C1" w:rsidRDefault="00A858C1" w:rsidP="002F77BC">
      <w:pPr>
        <w:pStyle w:val="Default"/>
        <w:rPr>
          <w:b/>
          <w:bCs/>
          <w:i/>
          <w:iCs/>
          <w:sz w:val="32"/>
          <w:szCs w:val="32"/>
        </w:rPr>
      </w:pPr>
    </w:p>
    <w:p w:rsidR="002F77BC" w:rsidRDefault="002F77BC" w:rsidP="002F77BC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Test Deliverables: </w:t>
      </w:r>
    </w:p>
    <w:p w:rsidR="00A858C1" w:rsidRDefault="00A858C1" w:rsidP="002F77BC">
      <w:pPr>
        <w:pStyle w:val="Default"/>
        <w:rPr>
          <w:rFonts w:ascii="Calibri" w:hAnsi="Calibri" w:cs="Calibri"/>
          <w:sz w:val="22"/>
          <w:szCs w:val="22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Test Scenarios: </w:t>
      </w:r>
    </w:p>
    <w:p w:rsidR="00A858C1" w:rsidRDefault="00A858C1" w:rsidP="002F77B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2F77BC" w:rsidRDefault="002F77BC" w:rsidP="002F77B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Test Reports is at </w:t>
      </w:r>
    </w:p>
    <w:p w:rsidR="002F77BC" w:rsidRDefault="002F77BC" w:rsidP="002F77B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1.. </w:t>
      </w:r>
      <w:r w:rsidR="00A858C1" w:rsidRPr="00A858C1">
        <w:rPr>
          <w:rFonts w:ascii="Calibri" w:hAnsi="Calibri" w:cs="Calibri"/>
          <w:sz w:val="22"/>
          <w:szCs w:val="22"/>
        </w:rPr>
        <w:t>NuVasiveLoginAutomation</w:t>
      </w:r>
      <w:r>
        <w:rPr>
          <w:rFonts w:ascii="Calibri" w:hAnsi="Calibri" w:cs="Calibri"/>
          <w:sz w:val="22"/>
          <w:szCs w:val="22"/>
        </w:rPr>
        <w:t xml:space="preserve">/test-output/emailable-report.html </w:t>
      </w:r>
    </w:p>
    <w:p w:rsidR="002F77BC" w:rsidRDefault="002F77BC" w:rsidP="002F77B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="00A858C1" w:rsidRPr="00A858C1">
        <w:rPr>
          <w:rFonts w:ascii="Calibri" w:hAnsi="Calibri" w:cs="Calibri"/>
          <w:sz w:val="22"/>
          <w:szCs w:val="22"/>
        </w:rPr>
        <w:t>NuVasiveLoginAutomation</w:t>
      </w:r>
      <w:r>
        <w:rPr>
          <w:rFonts w:ascii="Calibri" w:hAnsi="Calibri" w:cs="Calibri"/>
          <w:sz w:val="22"/>
          <w:szCs w:val="22"/>
        </w:rPr>
        <w:t xml:space="preserve">/test-output/index.html </w:t>
      </w:r>
    </w:p>
    <w:p w:rsidR="002F77BC" w:rsidRDefault="002F77BC" w:rsidP="002F77B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Surefire-reports at </w:t>
      </w:r>
      <w:r w:rsidR="00A858C1" w:rsidRPr="00A858C1">
        <w:rPr>
          <w:rFonts w:ascii="Calibri" w:hAnsi="Calibri" w:cs="Calibri"/>
          <w:sz w:val="22"/>
          <w:szCs w:val="22"/>
        </w:rPr>
        <w:t>NuVasiveLoginAutomation</w:t>
      </w:r>
      <w:r>
        <w:rPr>
          <w:rFonts w:ascii="Calibri" w:hAnsi="Calibri" w:cs="Calibri"/>
          <w:sz w:val="22"/>
          <w:szCs w:val="22"/>
        </w:rPr>
        <w:t xml:space="preserve">\target\surefire-reports </w:t>
      </w:r>
    </w:p>
    <w:p w:rsidR="00B22829" w:rsidRDefault="00020E81" w:rsidP="00B22829">
      <w:pPr>
        <w:rPr>
          <w:rFonts w:ascii="Calibri" w:hAnsi="Calibri" w:cs="Calibri"/>
        </w:rPr>
      </w:pPr>
      <w:r>
        <w:t xml:space="preserve">4.  </w:t>
      </w:r>
      <w:r w:rsidR="00B22829">
        <w:t xml:space="preserve">Logs available at </w:t>
      </w:r>
      <w:r w:rsidR="00B22829" w:rsidRPr="00A858C1">
        <w:rPr>
          <w:rFonts w:ascii="Calibri" w:hAnsi="Calibri" w:cs="Calibri"/>
        </w:rPr>
        <w:t>NuVasiveLoginAutomation</w:t>
      </w:r>
      <w:r w:rsidR="00B22829">
        <w:rPr>
          <w:rFonts w:ascii="Calibri" w:hAnsi="Calibri" w:cs="Calibri"/>
        </w:rPr>
        <w:t>\</w:t>
      </w:r>
      <w:r w:rsidR="00B22829">
        <w:rPr>
          <w:rFonts w:ascii="Calibri" w:hAnsi="Calibri" w:cs="Calibri"/>
        </w:rPr>
        <w:t>logs</w:t>
      </w:r>
      <w:r w:rsidR="00B22829">
        <w:rPr>
          <w:rFonts w:ascii="Calibri" w:hAnsi="Calibri" w:cs="Calibri"/>
        </w:rPr>
        <w:t>\</w:t>
      </w:r>
      <w:bookmarkStart w:id="0" w:name="_GoBack"/>
      <w:bookmarkEnd w:id="0"/>
      <w:r w:rsidR="00B22829" w:rsidRPr="00B22829">
        <w:rPr>
          <w:rFonts w:ascii="Calibri" w:hAnsi="Calibri" w:cs="Calibri"/>
        </w:rPr>
        <w:t>logging</w:t>
      </w:r>
      <w:r w:rsidR="00B22829">
        <w:rPr>
          <w:rFonts w:ascii="Calibri" w:hAnsi="Calibri" w:cs="Calibri"/>
        </w:rPr>
        <w:t>.log</w:t>
      </w:r>
      <w:r w:rsidR="00B22829">
        <w:rPr>
          <w:rFonts w:ascii="Calibri" w:hAnsi="Calibri" w:cs="Calibri"/>
        </w:rPr>
        <w:t xml:space="preserve"> </w:t>
      </w:r>
    </w:p>
    <w:p w:rsidR="00B22829" w:rsidRDefault="00B22829" w:rsidP="002F77BC"/>
    <w:p w:rsidR="00B22829" w:rsidRDefault="00B22829" w:rsidP="002F77BC"/>
    <w:sectPr w:rsidR="00B2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C"/>
    <w:rsid w:val="00020E81"/>
    <w:rsid w:val="00036323"/>
    <w:rsid w:val="00050823"/>
    <w:rsid w:val="002F77BC"/>
    <w:rsid w:val="00776984"/>
    <w:rsid w:val="00A858C1"/>
    <w:rsid w:val="00B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96F208A9.dotm</Template>
  <TotalTime>15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Medicines Agency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Unni</dc:creator>
  <cp:lastModifiedBy>Kannan Unni</cp:lastModifiedBy>
  <cp:revision>3</cp:revision>
  <dcterms:created xsi:type="dcterms:W3CDTF">2019-11-25T08:44:00Z</dcterms:created>
  <dcterms:modified xsi:type="dcterms:W3CDTF">2019-11-25T09:03:00Z</dcterms:modified>
</cp:coreProperties>
</file>